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0E90" w:rsidRPr="00497DD0" w:rsidRDefault="00840E90" w:rsidP="00497DD0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FF0000"/>
          <w:kern w:val="0"/>
          <w:sz w:val="36"/>
          <w:szCs w:val="36"/>
        </w:rPr>
      </w:pPr>
      <w:r w:rsidRPr="00497DD0">
        <w:rPr>
          <w:rFonts w:ascii="Consolas" w:hAnsi="Consolas" w:cs="Consolas" w:hint="eastAsia"/>
          <w:b/>
          <w:color w:val="FF0000"/>
          <w:kern w:val="0"/>
          <w:sz w:val="36"/>
          <w:szCs w:val="36"/>
        </w:rPr>
        <w:t>部门：</w:t>
      </w:r>
    </w:p>
    <w:p w:rsidR="00840E90" w:rsidRDefault="00840E90" w:rsidP="00497D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Department {</w:t>
      </w:r>
    </w:p>
    <w:p w:rsidR="00840E90" w:rsidRDefault="00840E90" w:rsidP="00497D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p w:rsidR="00840E90" w:rsidRDefault="00840E90" w:rsidP="00497D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private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Long  </w:t>
      </w:r>
      <w:r>
        <w:rPr>
          <w:rFonts w:ascii="Consolas" w:hAnsi="Consolas" w:cs="Consolas"/>
          <w:color w:val="0000C0"/>
          <w:kern w:val="0"/>
          <w:sz w:val="28"/>
          <w:szCs w:val="28"/>
        </w:rPr>
        <w:t>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:rsidR="00840E90" w:rsidRDefault="00840E90" w:rsidP="00497D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private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Long </w:t>
      </w:r>
      <w:r>
        <w:rPr>
          <w:rFonts w:ascii="Consolas" w:hAnsi="Consolas" w:cs="Consolas"/>
          <w:color w:val="0000C0"/>
          <w:kern w:val="0"/>
          <w:sz w:val="28"/>
          <w:szCs w:val="28"/>
        </w:rPr>
        <w:t>parentId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:rsidR="00840E90" w:rsidRDefault="00840E90" w:rsidP="00497D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private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String </w:t>
      </w:r>
      <w:r>
        <w:rPr>
          <w:rFonts w:ascii="Consolas" w:hAnsi="Consolas" w:cs="Consolas"/>
          <w:color w:val="0000C0"/>
          <w:kern w:val="0"/>
          <w:sz w:val="28"/>
          <w:szCs w:val="28"/>
        </w:rPr>
        <w:t>name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:rsidR="00840E90" w:rsidRDefault="00840E90" w:rsidP="00497D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private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String </w:t>
      </w:r>
      <w:r>
        <w:rPr>
          <w:rFonts w:ascii="Consolas" w:hAnsi="Consolas" w:cs="Consolas"/>
          <w:color w:val="0000C0"/>
          <w:kern w:val="0"/>
          <w:sz w:val="28"/>
          <w:szCs w:val="28"/>
        </w:rPr>
        <w:t>function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:rsidR="00840E90" w:rsidRDefault="00840E90" w:rsidP="00497D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private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String  </w:t>
      </w:r>
      <w:r>
        <w:rPr>
          <w:rFonts w:ascii="Consolas" w:hAnsi="Consolas" w:cs="Consolas"/>
          <w:color w:val="0000C0"/>
          <w:kern w:val="0"/>
          <w:sz w:val="28"/>
          <w:szCs w:val="28"/>
        </w:rPr>
        <w:t>permissions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:rsidR="00840E90" w:rsidRDefault="00840E90" w:rsidP="00497DD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private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Intege</w:t>
      </w:r>
      <w:r w:rsidRPr="00226E73">
        <w:rPr>
          <w:rFonts w:ascii="Consolas" w:hAnsi="Consolas" w:cs="Consolas"/>
          <w:color w:val="0000C0"/>
          <w:kern w:val="0"/>
          <w:sz w:val="28"/>
          <w:szCs w:val="28"/>
        </w:rPr>
        <w:t>r flag;</w:t>
      </w:r>
    </w:p>
    <w:p w:rsidR="00840E90" w:rsidRDefault="00840E90" w:rsidP="00497DD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</w:p>
    <w:p w:rsidR="00840E90" w:rsidRPr="00497DD0" w:rsidRDefault="00840E90" w:rsidP="00497DD0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FF0000"/>
          <w:kern w:val="0"/>
          <w:sz w:val="36"/>
          <w:szCs w:val="36"/>
        </w:rPr>
      </w:pPr>
      <w:r w:rsidRPr="00497DD0">
        <w:rPr>
          <w:rFonts w:ascii="Consolas" w:hAnsi="Consolas" w:cs="Consolas" w:hint="eastAsia"/>
          <w:b/>
          <w:color w:val="FF0000"/>
          <w:kern w:val="0"/>
          <w:sz w:val="36"/>
          <w:szCs w:val="36"/>
        </w:rPr>
        <w:t>员工</w:t>
      </w:r>
    </w:p>
    <w:p w:rsidR="00840E90" w:rsidRDefault="00840E90" w:rsidP="00497D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highlight w:val="lightGray"/>
        </w:rPr>
        <w:t>Staff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{</w:t>
      </w:r>
    </w:p>
    <w:p w:rsidR="00840E90" w:rsidRDefault="00840E90" w:rsidP="00497D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private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Long </w:t>
      </w:r>
      <w:r>
        <w:rPr>
          <w:rFonts w:ascii="Consolas" w:hAnsi="Consolas" w:cs="Consolas"/>
          <w:color w:val="0000C0"/>
          <w:kern w:val="0"/>
          <w:sz w:val="28"/>
          <w:szCs w:val="28"/>
        </w:rPr>
        <w:t>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:rsidR="00840E90" w:rsidRDefault="00840E90" w:rsidP="00497D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private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Long </w:t>
      </w:r>
      <w:r>
        <w:rPr>
          <w:rFonts w:ascii="Consolas" w:hAnsi="Consolas" w:cs="Consolas"/>
          <w:color w:val="0000C0"/>
          <w:kern w:val="0"/>
          <w:sz w:val="28"/>
          <w:szCs w:val="28"/>
        </w:rPr>
        <w:t>departmentId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:rsidR="00840E90" w:rsidRDefault="00840E90" w:rsidP="00497D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private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String </w:t>
      </w:r>
      <w:r>
        <w:rPr>
          <w:rFonts w:ascii="Consolas" w:hAnsi="Consolas" w:cs="Consolas"/>
          <w:color w:val="0000C0"/>
          <w:kern w:val="0"/>
          <w:sz w:val="28"/>
          <w:szCs w:val="28"/>
        </w:rPr>
        <w:t>password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:rsidR="00840E90" w:rsidRDefault="00840E90" w:rsidP="00497D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private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String </w:t>
      </w:r>
      <w:r>
        <w:rPr>
          <w:rFonts w:ascii="Consolas" w:hAnsi="Consolas" w:cs="Consolas"/>
          <w:color w:val="0000C0"/>
          <w:kern w:val="0"/>
          <w:sz w:val="28"/>
          <w:szCs w:val="28"/>
        </w:rPr>
        <w:t>salt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:rsidR="00840E90" w:rsidRDefault="00840E90" w:rsidP="00497D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private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String </w:t>
      </w:r>
      <w:r>
        <w:rPr>
          <w:rFonts w:ascii="Consolas" w:hAnsi="Consolas" w:cs="Consolas"/>
          <w:color w:val="0000C0"/>
          <w:kern w:val="0"/>
          <w:sz w:val="28"/>
          <w:szCs w:val="28"/>
        </w:rPr>
        <w:t>name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:rsidR="00840E90" w:rsidRDefault="00840E90" w:rsidP="00497D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private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String </w:t>
      </w:r>
      <w:r>
        <w:rPr>
          <w:rFonts w:ascii="Consolas" w:hAnsi="Consolas" w:cs="Consolas"/>
          <w:color w:val="0000C0"/>
          <w:kern w:val="0"/>
          <w:sz w:val="28"/>
          <w:szCs w:val="28"/>
        </w:rPr>
        <w:t>telephoneNumber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:rsidR="00840E90" w:rsidRDefault="00840E90" w:rsidP="00497D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private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String </w:t>
      </w:r>
      <w:r>
        <w:rPr>
          <w:rFonts w:ascii="Consolas" w:hAnsi="Consolas" w:cs="Consolas"/>
          <w:color w:val="0000C0"/>
          <w:kern w:val="0"/>
          <w:sz w:val="28"/>
          <w:szCs w:val="28"/>
        </w:rPr>
        <w:t>email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:rsidR="00840E90" w:rsidRDefault="00840E90" w:rsidP="00497D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private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Integer </w:t>
      </w:r>
      <w:r>
        <w:rPr>
          <w:rFonts w:ascii="Consolas" w:hAnsi="Consolas" w:cs="Consolas"/>
          <w:color w:val="0000C0"/>
          <w:kern w:val="0"/>
          <w:sz w:val="28"/>
          <w:szCs w:val="28"/>
        </w:rPr>
        <w:t>role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:rsidR="00840E90" w:rsidRDefault="00840E90" w:rsidP="00497DD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private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Integer  </w:t>
      </w:r>
      <w:r>
        <w:rPr>
          <w:rFonts w:ascii="Consolas" w:hAnsi="Consolas" w:cs="Consolas"/>
          <w:color w:val="0000C0"/>
          <w:kern w:val="0"/>
          <w:sz w:val="28"/>
          <w:szCs w:val="28"/>
        </w:rPr>
        <w:t>flag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:rsidR="00840E90" w:rsidRDefault="00840E90" w:rsidP="00497DD0">
      <w:pPr>
        <w:autoSpaceDE w:val="0"/>
        <w:autoSpaceDN w:val="0"/>
        <w:adjustRightInd w:val="0"/>
        <w:jc w:val="left"/>
        <w:rPr>
          <w:sz w:val="30"/>
          <w:szCs w:val="30"/>
        </w:rPr>
      </w:pPr>
    </w:p>
    <w:p w:rsidR="00840E90" w:rsidRDefault="00840E90" w:rsidP="00497DD0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8"/>
          <w:szCs w:val="28"/>
        </w:rPr>
      </w:pPr>
      <w:r>
        <w:rPr>
          <w:rFonts w:ascii="Consolas" w:hAnsi="Consolas" w:cs="Consolas"/>
          <w:color w:val="3F7F5F"/>
          <w:kern w:val="0"/>
          <w:sz w:val="28"/>
          <w:szCs w:val="28"/>
        </w:rPr>
        <w:t>message:success</w:t>
      </w:r>
    </w:p>
    <w:p w:rsidR="00840E90" w:rsidRDefault="00840E90" w:rsidP="00497DD0">
      <w:pPr>
        <w:autoSpaceDE w:val="0"/>
        <w:autoSpaceDN w:val="0"/>
        <w:adjustRightInd w:val="0"/>
        <w:jc w:val="left"/>
        <w:rPr>
          <w:sz w:val="30"/>
          <w:szCs w:val="30"/>
        </w:rPr>
      </w:pPr>
      <w:r>
        <w:rPr>
          <w:rFonts w:ascii="Consolas" w:hAnsi="Consolas" w:cs="Consolas"/>
          <w:color w:val="3F7F5F"/>
          <w:kern w:val="0"/>
          <w:sz w:val="28"/>
          <w:szCs w:val="28"/>
        </w:rPr>
        <w:t>message:error</w:t>
      </w:r>
    </w:p>
    <w:p w:rsidR="00840E90" w:rsidRDefault="00840E90" w:rsidP="00497DD0">
      <w:pPr>
        <w:autoSpaceDE w:val="0"/>
        <w:autoSpaceDN w:val="0"/>
        <w:adjustRightInd w:val="0"/>
        <w:jc w:val="left"/>
        <w:rPr>
          <w:sz w:val="30"/>
          <w:szCs w:val="30"/>
        </w:rPr>
      </w:pPr>
    </w:p>
    <w:p w:rsidR="00840E90" w:rsidRPr="00497DD0" w:rsidRDefault="00840E90" w:rsidP="00497DD0">
      <w:pPr>
        <w:autoSpaceDE w:val="0"/>
        <w:autoSpaceDN w:val="0"/>
        <w:adjustRightInd w:val="0"/>
        <w:jc w:val="left"/>
        <w:rPr>
          <w:b/>
          <w:color w:val="FF0000"/>
          <w:sz w:val="30"/>
          <w:szCs w:val="30"/>
        </w:rPr>
      </w:pPr>
      <w:r w:rsidRPr="00497DD0">
        <w:rPr>
          <w:rFonts w:hint="eastAsia"/>
          <w:b/>
          <w:color w:val="FF0000"/>
          <w:sz w:val="30"/>
          <w:szCs w:val="30"/>
        </w:rPr>
        <w:t>项目名字</w:t>
      </w:r>
      <w:r w:rsidRPr="00497DD0">
        <w:rPr>
          <w:b/>
          <w:color w:val="FF0000"/>
          <w:sz w:val="30"/>
          <w:szCs w:val="30"/>
        </w:rPr>
        <w:t>/supermanager/</w:t>
      </w:r>
      <w:r w:rsidRPr="00497DD0">
        <w:rPr>
          <w:rFonts w:hint="eastAsia"/>
          <w:b/>
          <w:color w:val="FF0000"/>
          <w:sz w:val="30"/>
          <w:szCs w:val="30"/>
        </w:rPr>
        <w:t>……</w:t>
      </w:r>
    </w:p>
    <w:p w:rsidR="00840E90" w:rsidRDefault="00840E90" w:rsidP="00497D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7F5F"/>
          <w:kern w:val="0"/>
          <w:sz w:val="28"/>
          <w:szCs w:val="28"/>
        </w:rPr>
        <w:t>//</w:t>
      </w:r>
      <w:r>
        <w:rPr>
          <w:rFonts w:ascii="Consolas" w:hAnsi="Consolas" w:cs="Consolas" w:hint="eastAsia"/>
          <w:color w:val="3F7F5F"/>
          <w:kern w:val="0"/>
          <w:sz w:val="28"/>
          <w:szCs w:val="28"/>
        </w:rPr>
        <w:t>查询所有员工，返回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json</w:t>
      </w:r>
      <w:r>
        <w:rPr>
          <w:rFonts w:ascii="Consolas" w:hAnsi="Consolas" w:cs="Consolas" w:hint="eastAsia"/>
          <w:color w:val="3F7F5F"/>
          <w:kern w:val="0"/>
          <w:sz w:val="28"/>
          <w:szCs w:val="28"/>
        </w:rPr>
        <w:t>数组</w:t>
      </w:r>
    </w:p>
    <w:p w:rsidR="00840E90" w:rsidRDefault="00840E90" w:rsidP="00497DD0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hint="eastAsia"/>
          <w:sz w:val="30"/>
          <w:szCs w:val="30"/>
        </w:rPr>
        <w:t>项目名字</w:t>
      </w:r>
      <w:r w:rsidRPr="00497DD0">
        <w:rPr>
          <w:sz w:val="30"/>
          <w:szCs w:val="30"/>
        </w:rPr>
        <w:t>/supermanager</w:t>
      </w:r>
      <w:r>
        <w:rPr>
          <w:rFonts w:ascii="Consolas" w:hAnsi="Consolas" w:cs="Consolas"/>
          <w:color w:val="646464"/>
          <w:kern w:val="0"/>
          <w:sz w:val="28"/>
          <w:szCs w:val="28"/>
        </w:rPr>
        <w:t>/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staffList.do</w:t>
      </w:r>
    </w:p>
    <w:p w:rsidR="00840E90" w:rsidRDefault="00840E90" w:rsidP="00497DD0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</w:p>
    <w:p w:rsidR="00840E90" w:rsidRDefault="00840E90" w:rsidP="00497DD0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</w:p>
    <w:p w:rsidR="00840E90" w:rsidRDefault="00840E90" w:rsidP="000E6E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7F5F"/>
          <w:kern w:val="0"/>
          <w:sz w:val="28"/>
          <w:szCs w:val="28"/>
        </w:rPr>
        <w:t>//</w:t>
      </w:r>
      <w:r>
        <w:rPr>
          <w:rFonts w:ascii="Consolas" w:hAnsi="Consolas" w:cs="Consolas" w:hint="eastAsia"/>
          <w:color w:val="3F7F5F"/>
          <w:kern w:val="0"/>
          <w:sz w:val="28"/>
          <w:szCs w:val="28"/>
        </w:rPr>
        <w:t>查询所有部门，返回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json</w:t>
      </w:r>
      <w:r>
        <w:rPr>
          <w:rFonts w:ascii="Consolas" w:hAnsi="Consolas" w:cs="Consolas" w:hint="eastAsia"/>
          <w:color w:val="3F7F5F"/>
          <w:kern w:val="0"/>
          <w:sz w:val="28"/>
          <w:szCs w:val="28"/>
        </w:rPr>
        <w:t>数组</w:t>
      </w:r>
    </w:p>
    <w:p w:rsidR="00840E90" w:rsidRDefault="00840E90" w:rsidP="00497DD0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hint="eastAsia"/>
          <w:sz w:val="30"/>
          <w:szCs w:val="30"/>
        </w:rPr>
        <w:t>项目名字</w:t>
      </w:r>
      <w:r w:rsidRPr="00497DD0">
        <w:rPr>
          <w:sz w:val="30"/>
          <w:szCs w:val="30"/>
        </w:rPr>
        <w:t>/supermanager</w:t>
      </w:r>
      <w:r>
        <w:rPr>
          <w:rFonts w:ascii="Consolas" w:hAnsi="Consolas" w:cs="Consolas"/>
          <w:color w:val="646464"/>
          <w:kern w:val="0"/>
          <w:sz w:val="28"/>
          <w:szCs w:val="28"/>
        </w:rPr>
        <w:t>/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departmentList.do</w:t>
      </w:r>
    </w:p>
    <w:p w:rsidR="00840E90" w:rsidRDefault="00840E90" w:rsidP="00497DD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</w:p>
    <w:p w:rsidR="00840E90" w:rsidRPr="000E6EB6" w:rsidRDefault="00840E90" w:rsidP="00497DD0">
      <w:pPr>
        <w:autoSpaceDE w:val="0"/>
        <w:autoSpaceDN w:val="0"/>
        <w:adjustRightInd w:val="0"/>
        <w:jc w:val="left"/>
        <w:rPr>
          <w:rFonts w:ascii="Consolas" w:hAnsi="Consolas" w:cs="Consolas"/>
          <w:color w:val="999999"/>
          <w:kern w:val="0"/>
          <w:sz w:val="28"/>
          <w:szCs w:val="28"/>
        </w:rPr>
      </w:pPr>
      <w:r w:rsidRPr="000E6EB6">
        <w:rPr>
          <w:rFonts w:ascii="Consolas" w:hAnsi="Consolas" w:cs="Consolas"/>
          <w:color w:val="999999"/>
          <w:kern w:val="0"/>
          <w:sz w:val="28"/>
          <w:szCs w:val="28"/>
        </w:rPr>
        <w:t>//</w:t>
      </w:r>
      <w:r w:rsidRPr="000E6EB6">
        <w:rPr>
          <w:rFonts w:ascii="Consolas" w:hAnsi="Consolas" w:cs="Consolas" w:hint="eastAsia"/>
          <w:color w:val="999999"/>
          <w:kern w:val="0"/>
          <w:sz w:val="28"/>
          <w:szCs w:val="28"/>
        </w:rPr>
        <w:t>显示修改部门信息</w:t>
      </w:r>
    </w:p>
    <w:p w:rsidR="00840E90" w:rsidRDefault="00840E90" w:rsidP="00497DD0">
      <w:pPr>
        <w:autoSpaceDE w:val="0"/>
        <w:autoSpaceDN w:val="0"/>
        <w:adjustRightInd w:val="0"/>
        <w:jc w:val="left"/>
        <w:rPr>
          <w:rFonts w:ascii="Consolas" w:hAnsi="Consolas" w:cs="Consolas"/>
          <w:color w:val="999999"/>
          <w:kern w:val="0"/>
          <w:sz w:val="28"/>
          <w:szCs w:val="28"/>
        </w:rPr>
      </w:pPr>
      <w:r w:rsidRPr="000E6EB6">
        <w:rPr>
          <w:rFonts w:ascii="Consolas" w:hAnsi="Consolas" w:cs="Consolas"/>
          <w:color w:val="999999"/>
          <w:kern w:val="0"/>
          <w:sz w:val="28"/>
          <w:szCs w:val="28"/>
        </w:rPr>
        <w:tab/>
      </w:r>
      <w:r w:rsidRPr="000E6EB6">
        <w:rPr>
          <w:rFonts w:ascii="Consolas" w:hAnsi="Consolas" w:cs="Consolas"/>
          <w:color w:val="999999"/>
          <w:kern w:val="0"/>
          <w:sz w:val="28"/>
          <w:szCs w:val="28"/>
        </w:rPr>
        <w:tab/>
      </w:r>
      <w:r w:rsidRPr="000E6EB6">
        <w:rPr>
          <w:rFonts w:hint="eastAsia"/>
          <w:color w:val="999999"/>
          <w:sz w:val="30"/>
          <w:szCs w:val="30"/>
        </w:rPr>
        <w:t>项目名字</w:t>
      </w:r>
      <w:r w:rsidRPr="000E6EB6">
        <w:rPr>
          <w:color w:val="999999"/>
          <w:sz w:val="30"/>
          <w:szCs w:val="30"/>
        </w:rPr>
        <w:t>/supermanager</w:t>
      </w:r>
      <w:r w:rsidRPr="000E6EB6">
        <w:rPr>
          <w:rFonts w:ascii="Consolas" w:hAnsi="Consolas" w:cs="Consolas"/>
          <w:color w:val="999999"/>
          <w:kern w:val="0"/>
          <w:sz w:val="28"/>
          <w:szCs w:val="28"/>
        </w:rPr>
        <w:t>/updateDepartment.do</w:t>
      </w:r>
    </w:p>
    <w:p w:rsidR="00840E90" w:rsidRDefault="00840E90" w:rsidP="00497DD0">
      <w:pPr>
        <w:autoSpaceDE w:val="0"/>
        <w:autoSpaceDN w:val="0"/>
        <w:adjustRightInd w:val="0"/>
        <w:jc w:val="left"/>
        <w:rPr>
          <w:rFonts w:ascii="Consolas" w:hAnsi="Consolas" w:cs="Consolas"/>
          <w:color w:val="999999"/>
          <w:kern w:val="0"/>
          <w:sz w:val="28"/>
          <w:szCs w:val="28"/>
        </w:rPr>
      </w:pPr>
    </w:p>
    <w:p w:rsidR="00840E90" w:rsidRPr="000E6EB6" w:rsidRDefault="00840E90" w:rsidP="00497DD0">
      <w:pPr>
        <w:autoSpaceDE w:val="0"/>
        <w:autoSpaceDN w:val="0"/>
        <w:adjustRightInd w:val="0"/>
        <w:jc w:val="left"/>
        <w:rPr>
          <w:rFonts w:ascii="Consolas" w:hAnsi="Consolas" w:cs="Consolas"/>
          <w:color w:val="999999"/>
          <w:kern w:val="0"/>
          <w:sz w:val="28"/>
          <w:szCs w:val="28"/>
        </w:rPr>
      </w:pPr>
    </w:p>
    <w:p w:rsidR="00840E90" w:rsidRDefault="00840E90" w:rsidP="00497D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7F5F"/>
          <w:kern w:val="0"/>
          <w:sz w:val="28"/>
          <w:szCs w:val="28"/>
        </w:rPr>
        <w:t>//</w:t>
      </w:r>
      <w:r>
        <w:rPr>
          <w:rFonts w:ascii="Consolas" w:hAnsi="Consolas" w:cs="Consolas" w:hint="eastAsia"/>
          <w:color w:val="3F7F5F"/>
          <w:kern w:val="0"/>
          <w:sz w:val="28"/>
          <w:szCs w:val="28"/>
        </w:rPr>
        <w:t>提交修改部门信息，发送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json</w:t>
      </w:r>
      <w:r>
        <w:rPr>
          <w:rFonts w:ascii="Consolas" w:hAnsi="Consolas" w:cs="Consolas" w:hint="eastAsia"/>
          <w:color w:val="3F7F5F"/>
          <w:kern w:val="0"/>
          <w:sz w:val="28"/>
          <w:szCs w:val="28"/>
        </w:rPr>
        <w:t>数据，返回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message</w:t>
      </w:r>
    </w:p>
    <w:p w:rsidR="00840E90" w:rsidRDefault="00840E90" w:rsidP="00497DD0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hint="eastAsia"/>
          <w:sz w:val="30"/>
          <w:szCs w:val="30"/>
        </w:rPr>
        <w:t>项目名字</w:t>
      </w:r>
      <w:r w:rsidRPr="00497DD0">
        <w:rPr>
          <w:sz w:val="30"/>
          <w:szCs w:val="30"/>
        </w:rPr>
        <w:t>/supermanager</w:t>
      </w:r>
      <w:r>
        <w:rPr>
          <w:rFonts w:ascii="Consolas" w:hAnsi="Consolas" w:cs="Consolas"/>
          <w:color w:val="646464"/>
          <w:kern w:val="0"/>
          <w:sz w:val="28"/>
          <w:szCs w:val="28"/>
        </w:rPr>
        <w:t>/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updateDepartmentSubmit.do</w:t>
      </w:r>
    </w:p>
    <w:p w:rsidR="00840E90" w:rsidRDefault="00840E90" w:rsidP="00497DD0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</w:p>
    <w:p w:rsidR="00840E90" w:rsidRDefault="00840E90" w:rsidP="00497DD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</w:p>
    <w:p w:rsidR="00840E90" w:rsidRPr="000E6EB6" w:rsidRDefault="00840E90" w:rsidP="00497DD0">
      <w:pPr>
        <w:autoSpaceDE w:val="0"/>
        <w:autoSpaceDN w:val="0"/>
        <w:adjustRightInd w:val="0"/>
        <w:jc w:val="left"/>
        <w:rPr>
          <w:rFonts w:ascii="Consolas" w:hAnsi="Consolas" w:cs="Consolas"/>
          <w:color w:val="999999"/>
          <w:kern w:val="0"/>
          <w:sz w:val="28"/>
          <w:szCs w:val="28"/>
        </w:rPr>
      </w:pPr>
      <w:r w:rsidRPr="000E6EB6">
        <w:rPr>
          <w:rFonts w:ascii="Consolas" w:hAnsi="Consolas" w:cs="Consolas"/>
          <w:color w:val="999999"/>
          <w:kern w:val="0"/>
          <w:sz w:val="28"/>
          <w:szCs w:val="28"/>
        </w:rPr>
        <w:t>//</w:t>
      </w:r>
      <w:r w:rsidRPr="000E6EB6">
        <w:rPr>
          <w:rFonts w:ascii="Consolas" w:hAnsi="Consolas" w:cs="Consolas" w:hint="eastAsia"/>
          <w:color w:val="999999"/>
          <w:kern w:val="0"/>
          <w:sz w:val="28"/>
          <w:szCs w:val="28"/>
        </w:rPr>
        <w:t>显示修改员工信息</w:t>
      </w:r>
    </w:p>
    <w:p w:rsidR="00840E90" w:rsidRDefault="00840E90" w:rsidP="00497DD0">
      <w:pPr>
        <w:autoSpaceDE w:val="0"/>
        <w:autoSpaceDN w:val="0"/>
        <w:adjustRightInd w:val="0"/>
        <w:jc w:val="left"/>
        <w:rPr>
          <w:rFonts w:ascii="Consolas" w:hAnsi="Consolas" w:cs="Consolas"/>
          <w:color w:val="999999"/>
          <w:kern w:val="0"/>
          <w:sz w:val="28"/>
          <w:szCs w:val="28"/>
        </w:rPr>
      </w:pPr>
      <w:r w:rsidRPr="000E6EB6">
        <w:rPr>
          <w:rFonts w:ascii="Consolas" w:hAnsi="Consolas" w:cs="Consolas"/>
          <w:color w:val="999999"/>
          <w:kern w:val="0"/>
          <w:sz w:val="28"/>
          <w:szCs w:val="28"/>
        </w:rPr>
        <w:tab/>
      </w:r>
      <w:r w:rsidRPr="000E6EB6">
        <w:rPr>
          <w:rFonts w:ascii="Consolas" w:hAnsi="Consolas" w:cs="Consolas"/>
          <w:color w:val="999999"/>
          <w:kern w:val="0"/>
          <w:sz w:val="28"/>
          <w:szCs w:val="28"/>
        </w:rPr>
        <w:tab/>
      </w:r>
      <w:r w:rsidRPr="000E6EB6">
        <w:rPr>
          <w:rFonts w:ascii="Consolas" w:hAnsi="Consolas" w:cs="Consolas"/>
          <w:color w:val="999999"/>
          <w:kern w:val="0"/>
          <w:sz w:val="28"/>
          <w:szCs w:val="28"/>
        </w:rPr>
        <w:tab/>
      </w:r>
      <w:r w:rsidRPr="000E6EB6">
        <w:rPr>
          <w:rFonts w:ascii="Consolas" w:hAnsi="Consolas" w:cs="Consolas"/>
          <w:color w:val="999999"/>
          <w:kern w:val="0"/>
          <w:sz w:val="28"/>
          <w:szCs w:val="28"/>
        </w:rPr>
        <w:tab/>
      </w:r>
      <w:r w:rsidRPr="000E6EB6">
        <w:rPr>
          <w:rFonts w:hint="eastAsia"/>
          <w:color w:val="999999"/>
          <w:sz w:val="30"/>
          <w:szCs w:val="30"/>
        </w:rPr>
        <w:t>项目名字</w:t>
      </w:r>
      <w:r w:rsidRPr="000E6EB6">
        <w:rPr>
          <w:color w:val="999999"/>
          <w:sz w:val="30"/>
          <w:szCs w:val="30"/>
        </w:rPr>
        <w:t>/supermanager</w:t>
      </w:r>
      <w:r w:rsidRPr="000E6EB6">
        <w:rPr>
          <w:rFonts w:ascii="Consolas" w:hAnsi="Consolas" w:cs="Consolas"/>
          <w:color w:val="999999"/>
          <w:kern w:val="0"/>
          <w:sz w:val="28"/>
          <w:szCs w:val="28"/>
        </w:rPr>
        <w:t>/updateStaff.do</w:t>
      </w:r>
    </w:p>
    <w:p w:rsidR="00840E90" w:rsidRDefault="00840E90" w:rsidP="00497DD0">
      <w:pPr>
        <w:autoSpaceDE w:val="0"/>
        <w:autoSpaceDN w:val="0"/>
        <w:adjustRightInd w:val="0"/>
        <w:jc w:val="left"/>
        <w:rPr>
          <w:rFonts w:ascii="Consolas" w:hAnsi="Consolas" w:cs="Consolas"/>
          <w:color w:val="999999"/>
          <w:kern w:val="0"/>
          <w:sz w:val="28"/>
          <w:szCs w:val="28"/>
        </w:rPr>
      </w:pPr>
    </w:p>
    <w:p w:rsidR="00840E90" w:rsidRPr="000E6EB6" w:rsidRDefault="00840E90" w:rsidP="00497DD0">
      <w:pPr>
        <w:autoSpaceDE w:val="0"/>
        <w:autoSpaceDN w:val="0"/>
        <w:adjustRightInd w:val="0"/>
        <w:jc w:val="left"/>
        <w:rPr>
          <w:rFonts w:ascii="Consolas" w:hAnsi="Consolas" w:cs="Consolas"/>
          <w:color w:val="999999"/>
          <w:kern w:val="0"/>
          <w:sz w:val="28"/>
          <w:szCs w:val="28"/>
        </w:rPr>
      </w:pPr>
    </w:p>
    <w:p w:rsidR="00840E90" w:rsidRDefault="00840E90" w:rsidP="00EF3A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7F5F"/>
          <w:kern w:val="0"/>
          <w:sz w:val="28"/>
          <w:szCs w:val="28"/>
        </w:rPr>
        <w:t>//</w:t>
      </w:r>
      <w:r>
        <w:rPr>
          <w:rFonts w:ascii="Consolas" w:hAnsi="Consolas" w:cs="Consolas" w:hint="eastAsia"/>
          <w:color w:val="3F7F5F"/>
          <w:kern w:val="0"/>
          <w:sz w:val="28"/>
          <w:szCs w:val="28"/>
        </w:rPr>
        <w:t>提交修改员工信息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.</w:t>
      </w:r>
      <w:r w:rsidRPr="00EF3A39">
        <w:rPr>
          <w:rFonts w:ascii="Consolas" w:hAnsi="Consolas" w:cs="Consolas"/>
          <w:color w:val="3F7F5F"/>
          <w:kern w:val="0"/>
          <w:sz w:val="28"/>
          <w:szCs w:val="28"/>
        </w:rPr>
        <w:t xml:space="preserve"> </w:t>
      </w:r>
      <w:r>
        <w:rPr>
          <w:rFonts w:ascii="Consolas" w:hAnsi="Consolas" w:cs="Consolas" w:hint="eastAsia"/>
          <w:color w:val="3F7F5F"/>
          <w:kern w:val="0"/>
          <w:sz w:val="28"/>
          <w:szCs w:val="28"/>
        </w:rPr>
        <w:t>发送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json</w:t>
      </w:r>
      <w:r>
        <w:rPr>
          <w:rFonts w:ascii="Consolas" w:hAnsi="Consolas" w:cs="Consolas" w:hint="eastAsia"/>
          <w:color w:val="3F7F5F"/>
          <w:kern w:val="0"/>
          <w:sz w:val="28"/>
          <w:szCs w:val="28"/>
        </w:rPr>
        <w:t>数据，返回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message</w:t>
      </w:r>
    </w:p>
    <w:p w:rsidR="00840E90" w:rsidRDefault="00840E90" w:rsidP="00497DD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hint="eastAsia"/>
          <w:sz w:val="30"/>
          <w:szCs w:val="30"/>
        </w:rPr>
        <w:t>项目名字</w:t>
      </w:r>
      <w:r w:rsidRPr="00497DD0">
        <w:rPr>
          <w:sz w:val="30"/>
          <w:szCs w:val="30"/>
        </w:rPr>
        <w:t>/supermanager</w:t>
      </w:r>
      <w:r>
        <w:rPr>
          <w:rFonts w:ascii="Consolas" w:hAnsi="Consolas" w:cs="Consolas"/>
          <w:color w:val="646464"/>
          <w:kern w:val="0"/>
          <w:sz w:val="28"/>
          <w:szCs w:val="28"/>
        </w:rPr>
        <w:t>/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updateStaffSubmit.do</w:t>
      </w:r>
    </w:p>
    <w:p w:rsidR="00840E90" w:rsidRDefault="00840E90" w:rsidP="00EF3A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7F5F"/>
          <w:kern w:val="0"/>
          <w:sz w:val="28"/>
          <w:szCs w:val="28"/>
        </w:rPr>
        <w:t>//</w:t>
      </w:r>
      <w:r>
        <w:rPr>
          <w:rFonts w:ascii="Consolas" w:hAnsi="Consolas" w:cs="Consolas" w:hint="eastAsia"/>
          <w:color w:val="3F7F5F"/>
          <w:kern w:val="0"/>
          <w:sz w:val="28"/>
          <w:szCs w:val="28"/>
        </w:rPr>
        <w:t>删除部门信息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,</w:t>
      </w:r>
      <w:r w:rsidRPr="00EF3A39">
        <w:rPr>
          <w:rFonts w:ascii="Consolas" w:hAnsi="Consolas" w:cs="Consolas"/>
          <w:color w:val="3F7F5F"/>
          <w:kern w:val="0"/>
          <w:sz w:val="28"/>
          <w:szCs w:val="28"/>
        </w:rPr>
        <w:t xml:space="preserve"> </w:t>
      </w:r>
      <w:r>
        <w:rPr>
          <w:rFonts w:ascii="Consolas" w:hAnsi="Consolas" w:cs="Consolas" w:hint="eastAsia"/>
          <w:color w:val="3F7F5F"/>
          <w:kern w:val="0"/>
          <w:sz w:val="28"/>
          <w:szCs w:val="28"/>
        </w:rPr>
        <w:t>发送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json</w:t>
      </w:r>
      <w:r>
        <w:rPr>
          <w:rFonts w:ascii="Consolas" w:hAnsi="Consolas" w:cs="Consolas" w:hint="eastAsia"/>
          <w:color w:val="3F7F5F"/>
          <w:kern w:val="0"/>
          <w:sz w:val="28"/>
          <w:szCs w:val="28"/>
        </w:rPr>
        <w:t>数据里面的部门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id</w:t>
      </w:r>
      <w:r>
        <w:rPr>
          <w:rFonts w:ascii="Consolas" w:hAnsi="Consolas" w:cs="Consolas" w:hint="eastAsia"/>
          <w:color w:val="3F7F5F"/>
          <w:kern w:val="0"/>
          <w:sz w:val="28"/>
          <w:szCs w:val="28"/>
        </w:rPr>
        <w:t>，返回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message</w:t>
      </w:r>
    </w:p>
    <w:p w:rsidR="00840E90" w:rsidRDefault="00840E90" w:rsidP="00497D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:rsidR="00840E90" w:rsidRDefault="00840E90" w:rsidP="00497DD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hint="eastAsia"/>
          <w:sz w:val="30"/>
          <w:szCs w:val="30"/>
        </w:rPr>
        <w:t>项目名字</w:t>
      </w:r>
      <w:r w:rsidRPr="00497DD0">
        <w:rPr>
          <w:sz w:val="30"/>
          <w:szCs w:val="30"/>
        </w:rPr>
        <w:t>/supermanager</w:t>
      </w:r>
      <w:r>
        <w:rPr>
          <w:rFonts w:ascii="Consolas" w:hAnsi="Consolas" w:cs="Consolas"/>
          <w:color w:val="646464"/>
          <w:kern w:val="0"/>
          <w:sz w:val="28"/>
          <w:szCs w:val="28"/>
        </w:rPr>
        <w:t>/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deleteDepartment.do</w:t>
      </w:r>
    </w:p>
    <w:p w:rsidR="00840E90" w:rsidRDefault="00840E90" w:rsidP="007C18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7F5F"/>
          <w:kern w:val="0"/>
          <w:sz w:val="28"/>
          <w:szCs w:val="28"/>
        </w:rPr>
        <w:t>//</w:t>
      </w:r>
      <w:r>
        <w:rPr>
          <w:rFonts w:ascii="Consolas" w:hAnsi="Consolas" w:cs="Consolas" w:hint="eastAsia"/>
          <w:color w:val="3F7F5F"/>
          <w:kern w:val="0"/>
          <w:sz w:val="28"/>
          <w:szCs w:val="28"/>
        </w:rPr>
        <w:t>删除员工信息，发送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json</w:t>
      </w:r>
      <w:r>
        <w:rPr>
          <w:rFonts w:ascii="Consolas" w:hAnsi="Consolas" w:cs="Consolas" w:hint="eastAsia"/>
          <w:color w:val="3F7F5F"/>
          <w:kern w:val="0"/>
          <w:sz w:val="28"/>
          <w:szCs w:val="28"/>
        </w:rPr>
        <w:t>数据里面的员工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id</w:t>
      </w:r>
      <w:r>
        <w:rPr>
          <w:rFonts w:ascii="Consolas" w:hAnsi="Consolas" w:cs="Consolas" w:hint="eastAsia"/>
          <w:color w:val="3F7F5F"/>
          <w:kern w:val="0"/>
          <w:sz w:val="28"/>
          <w:szCs w:val="28"/>
        </w:rPr>
        <w:t>，返回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message</w:t>
      </w:r>
    </w:p>
    <w:p w:rsidR="00840E90" w:rsidRPr="007C1839" w:rsidRDefault="00840E90" w:rsidP="00497DD0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8"/>
          <w:szCs w:val="28"/>
        </w:rPr>
      </w:pPr>
    </w:p>
    <w:p w:rsidR="00840E90" w:rsidRDefault="00840E90" w:rsidP="00497DD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hint="eastAsia"/>
          <w:sz w:val="30"/>
          <w:szCs w:val="30"/>
        </w:rPr>
        <w:t>项目名字</w:t>
      </w:r>
      <w:r w:rsidRPr="00497DD0">
        <w:rPr>
          <w:sz w:val="30"/>
          <w:szCs w:val="30"/>
        </w:rPr>
        <w:t>/supermanager</w:t>
      </w:r>
      <w:r>
        <w:rPr>
          <w:rFonts w:ascii="Consolas" w:hAnsi="Consolas" w:cs="Consolas"/>
          <w:color w:val="646464"/>
          <w:kern w:val="0"/>
          <w:sz w:val="28"/>
          <w:szCs w:val="28"/>
        </w:rPr>
        <w:t>/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deleteStaff.do</w:t>
      </w:r>
    </w:p>
    <w:p w:rsidR="00840E90" w:rsidRDefault="00840E90" w:rsidP="00075C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7F5F"/>
          <w:kern w:val="0"/>
          <w:sz w:val="28"/>
          <w:szCs w:val="28"/>
        </w:rPr>
        <w:t>//</w:t>
      </w:r>
      <w:r>
        <w:rPr>
          <w:rFonts w:ascii="Consolas" w:hAnsi="Consolas" w:cs="Consolas" w:hint="eastAsia"/>
          <w:color w:val="3F7F5F"/>
          <w:kern w:val="0"/>
          <w:sz w:val="28"/>
          <w:szCs w:val="28"/>
        </w:rPr>
        <w:t>增加员工信息，发送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json</w:t>
      </w:r>
      <w:r>
        <w:rPr>
          <w:rFonts w:ascii="Consolas" w:hAnsi="Consolas" w:cs="Consolas" w:hint="eastAsia"/>
          <w:color w:val="3F7F5F"/>
          <w:kern w:val="0"/>
          <w:sz w:val="28"/>
          <w:szCs w:val="28"/>
        </w:rPr>
        <w:t>数据，返回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message</w:t>
      </w:r>
    </w:p>
    <w:p w:rsidR="00840E90" w:rsidRDefault="00840E90" w:rsidP="00497DD0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hint="eastAsia"/>
          <w:sz w:val="30"/>
          <w:szCs w:val="30"/>
        </w:rPr>
        <w:t>项目名字</w:t>
      </w:r>
      <w:r w:rsidRPr="00497DD0">
        <w:rPr>
          <w:sz w:val="30"/>
          <w:szCs w:val="30"/>
        </w:rPr>
        <w:t>/supermanager</w:t>
      </w:r>
      <w:r>
        <w:rPr>
          <w:rFonts w:ascii="Consolas" w:hAnsi="Consolas" w:cs="Consolas"/>
          <w:color w:val="646464"/>
          <w:kern w:val="0"/>
          <w:sz w:val="28"/>
          <w:szCs w:val="28"/>
        </w:rPr>
        <w:t>/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addStaff.do</w:t>
      </w:r>
    </w:p>
    <w:p w:rsidR="00840E90" w:rsidRDefault="00840E90" w:rsidP="00497DD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</w:p>
    <w:p w:rsidR="00840E90" w:rsidRDefault="00840E90" w:rsidP="00497D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7F5F"/>
          <w:kern w:val="0"/>
          <w:sz w:val="28"/>
          <w:szCs w:val="28"/>
        </w:rPr>
        <w:t>//</w:t>
      </w:r>
      <w:r>
        <w:rPr>
          <w:rFonts w:ascii="Consolas" w:hAnsi="Consolas" w:cs="Consolas" w:hint="eastAsia"/>
          <w:color w:val="3F7F5F"/>
          <w:kern w:val="0"/>
          <w:sz w:val="28"/>
          <w:szCs w:val="28"/>
        </w:rPr>
        <w:t>增加部门信息，发送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json</w:t>
      </w:r>
      <w:r>
        <w:rPr>
          <w:rFonts w:ascii="Consolas" w:hAnsi="Consolas" w:cs="Consolas" w:hint="eastAsia"/>
          <w:color w:val="3F7F5F"/>
          <w:kern w:val="0"/>
          <w:sz w:val="28"/>
          <w:szCs w:val="28"/>
        </w:rPr>
        <w:t>数据，返回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message</w:t>
      </w:r>
    </w:p>
    <w:p w:rsidR="00840E90" w:rsidRDefault="00840E90" w:rsidP="00497DD0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hint="eastAsia"/>
          <w:sz w:val="30"/>
          <w:szCs w:val="30"/>
        </w:rPr>
        <w:t>项目名字</w:t>
      </w:r>
      <w:r w:rsidRPr="00497DD0">
        <w:rPr>
          <w:sz w:val="30"/>
          <w:szCs w:val="30"/>
        </w:rPr>
        <w:t>/supermanager</w:t>
      </w:r>
      <w:r>
        <w:rPr>
          <w:rFonts w:ascii="Consolas" w:hAnsi="Consolas" w:cs="Consolas"/>
          <w:color w:val="646464"/>
          <w:kern w:val="0"/>
          <w:sz w:val="28"/>
          <w:szCs w:val="28"/>
        </w:rPr>
        <w:t>/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addDepartment.do</w:t>
      </w:r>
    </w:p>
    <w:p w:rsidR="00840E90" w:rsidRDefault="00840E90" w:rsidP="00497DD0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</w:p>
    <w:p w:rsidR="00840E90" w:rsidRDefault="00840E90" w:rsidP="00E75C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E75CAE">
        <w:rPr>
          <w:rFonts w:ascii="Consolas" w:hAnsi="Consolas" w:cs="Consolas"/>
          <w:color w:val="3F7F5F"/>
          <w:kern w:val="0"/>
          <w:sz w:val="28"/>
          <w:szCs w:val="28"/>
        </w:rPr>
        <w:t>//</w:t>
      </w:r>
      <w:r w:rsidRPr="00E75CAE">
        <w:rPr>
          <w:rFonts w:ascii="Consolas" w:hAnsi="Consolas" w:cs="Consolas" w:hint="eastAsia"/>
          <w:color w:val="3F7F5F"/>
          <w:kern w:val="0"/>
          <w:sz w:val="28"/>
          <w:szCs w:val="28"/>
        </w:rPr>
        <w:t>根据姓名模糊查找部门信息</w:t>
      </w:r>
      <w:r>
        <w:rPr>
          <w:rFonts w:ascii="Consolas" w:hAnsi="Consolas" w:cs="Consolas" w:hint="eastAsia"/>
          <w:color w:val="3F7F5F"/>
          <w:kern w:val="0"/>
          <w:sz w:val="28"/>
          <w:szCs w:val="28"/>
        </w:rPr>
        <w:t>，发送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json</w:t>
      </w:r>
      <w:r>
        <w:rPr>
          <w:rFonts w:ascii="Consolas" w:hAnsi="Consolas" w:cs="Consolas" w:hint="eastAsia"/>
          <w:color w:val="3F7F5F"/>
          <w:kern w:val="0"/>
          <w:sz w:val="28"/>
          <w:szCs w:val="28"/>
        </w:rPr>
        <w:t>数据里面的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name</w:t>
      </w:r>
      <w:r>
        <w:rPr>
          <w:rFonts w:ascii="Consolas" w:hAnsi="Consolas" w:cs="Consolas" w:hint="eastAsia"/>
          <w:color w:val="3F7F5F"/>
          <w:kern w:val="0"/>
          <w:sz w:val="28"/>
          <w:szCs w:val="28"/>
        </w:rPr>
        <w:t>，返回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json</w:t>
      </w:r>
      <w:r>
        <w:rPr>
          <w:rFonts w:ascii="Consolas" w:hAnsi="Consolas" w:cs="Consolas" w:hint="eastAsia"/>
          <w:color w:val="3F7F5F"/>
          <w:kern w:val="0"/>
          <w:sz w:val="28"/>
          <w:szCs w:val="28"/>
        </w:rPr>
        <w:t>数组</w:t>
      </w:r>
    </w:p>
    <w:p w:rsidR="00840E90" w:rsidRDefault="00840E90" w:rsidP="00497DD0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8"/>
          <w:szCs w:val="28"/>
        </w:rPr>
      </w:pPr>
      <w:r>
        <w:rPr>
          <w:rFonts w:hint="eastAsia"/>
          <w:sz w:val="30"/>
          <w:szCs w:val="30"/>
        </w:rPr>
        <w:t>项目名字</w:t>
      </w:r>
      <w:r w:rsidRPr="00497DD0">
        <w:rPr>
          <w:sz w:val="30"/>
          <w:szCs w:val="30"/>
        </w:rPr>
        <w:t>/supermanager</w:t>
      </w:r>
      <w:r w:rsidRPr="00E75CAE">
        <w:rPr>
          <w:rFonts w:ascii="Consolas" w:hAnsi="Consolas" w:cs="Consolas"/>
          <w:color w:val="3F7F5F"/>
          <w:kern w:val="0"/>
          <w:sz w:val="28"/>
          <w:szCs w:val="28"/>
        </w:rPr>
        <w:t xml:space="preserve"> /searchDepartment.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do</w:t>
      </w:r>
    </w:p>
    <w:p w:rsidR="00840E90" w:rsidRDefault="00840E90" w:rsidP="00497DD0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8"/>
          <w:szCs w:val="28"/>
        </w:rPr>
      </w:pPr>
    </w:p>
    <w:p w:rsidR="00840E90" w:rsidRDefault="00840E90" w:rsidP="00E75C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E75CAE">
        <w:rPr>
          <w:rFonts w:ascii="Consolas" w:hAnsi="Consolas" w:cs="Consolas"/>
          <w:color w:val="3F7F5F"/>
          <w:kern w:val="0"/>
          <w:sz w:val="28"/>
          <w:szCs w:val="28"/>
        </w:rPr>
        <w:t>//</w:t>
      </w:r>
      <w:r w:rsidRPr="00E75CAE">
        <w:rPr>
          <w:rFonts w:ascii="Consolas" w:hAnsi="Consolas" w:cs="Consolas" w:hint="eastAsia"/>
          <w:color w:val="3F7F5F"/>
          <w:kern w:val="0"/>
          <w:sz w:val="28"/>
          <w:szCs w:val="28"/>
        </w:rPr>
        <w:t>根据姓名模糊查找</w:t>
      </w:r>
      <w:r>
        <w:rPr>
          <w:rFonts w:ascii="Consolas" w:hAnsi="Consolas" w:cs="Consolas" w:hint="eastAsia"/>
          <w:color w:val="3F7F5F"/>
          <w:kern w:val="0"/>
          <w:sz w:val="28"/>
          <w:szCs w:val="28"/>
        </w:rPr>
        <w:t>员工</w:t>
      </w:r>
      <w:r w:rsidRPr="00E75CAE">
        <w:rPr>
          <w:rFonts w:ascii="Consolas" w:hAnsi="Consolas" w:cs="Consolas" w:hint="eastAsia"/>
          <w:color w:val="3F7F5F"/>
          <w:kern w:val="0"/>
          <w:sz w:val="28"/>
          <w:szCs w:val="28"/>
        </w:rPr>
        <w:t>信息</w:t>
      </w:r>
      <w:r>
        <w:rPr>
          <w:rFonts w:ascii="Consolas" w:hAnsi="Consolas" w:cs="Consolas" w:hint="eastAsia"/>
          <w:color w:val="3F7F5F"/>
          <w:kern w:val="0"/>
          <w:sz w:val="28"/>
          <w:szCs w:val="28"/>
        </w:rPr>
        <w:t>，发送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json</w:t>
      </w:r>
      <w:r>
        <w:rPr>
          <w:rFonts w:ascii="Consolas" w:hAnsi="Consolas" w:cs="Consolas" w:hint="eastAsia"/>
          <w:color w:val="3F7F5F"/>
          <w:kern w:val="0"/>
          <w:sz w:val="28"/>
          <w:szCs w:val="28"/>
        </w:rPr>
        <w:t>数据里面的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name</w:t>
      </w:r>
      <w:r>
        <w:rPr>
          <w:rFonts w:ascii="Consolas" w:hAnsi="Consolas" w:cs="Consolas" w:hint="eastAsia"/>
          <w:color w:val="3F7F5F"/>
          <w:kern w:val="0"/>
          <w:sz w:val="28"/>
          <w:szCs w:val="28"/>
        </w:rPr>
        <w:t>，返回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json</w:t>
      </w:r>
      <w:r>
        <w:rPr>
          <w:rFonts w:ascii="Consolas" w:hAnsi="Consolas" w:cs="Consolas" w:hint="eastAsia"/>
          <w:color w:val="3F7F5F"/>
          <w:kern w:val="0"/>
          <w:sz w:val="28"/>
          <w:szCs w:val="28"/>
        </w:rPr>
        <w:t>数组</w:t>
      </w:r>
    </w:p>
    <w:p w:rsidR="00840E90" w:rsidRDefault="00840E90" w:rsidP="00E75CAE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8"/>
          <w:szCs w:val="28"/>
        </w:rPr>
      </w:pPr>
      <w:r>
        <w:rPr>
          <w:rFonts w:hint="eastAsia"/>
          <w:sz w:val="30"/>
          <w:szCs w:val="30"/>
        </w:rPr>
        <w:t>项目名字</w:t>
      </w:r>
      <w:r w:rsidRPr="00497DD0">
        <w:rPr>
          <w:sz w:val="30"/>
          <w:szCs w:val="30"/>
        </w:rPr>
        <w:t>/supermanager</w:t>
      </w:r>
      <w:r w:rsidRPr="00E75CAE">
        <w:rPr>
          <w:rFonts w:ascii="Consolas" w:hAnsi="Consolas" w:cs="Consolas"/>
          <w:color w:val="3F7F5F"/>
          <w:kern w:val="0"/>
          <w:sz w:val="28"/>
          <w:szCs w:val="28"/>
        </w:rPr>
        <w:t xml:space="preserve"> /searchStaff.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do</w:t>
      </w:r>
    </w:p>
    <w:p w:rsidR="00840E90" w:rsidRDefault="00840E90" w:rsidP="00497DD0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8"/>
          <w:szCs w:val="28"/>
        </w:rPr>
      </w:pPr>
    </w:p>
    <w:p w:rsidR="00840E90" w:rsidRDefault="00840E90" w:rsidP="008C4EE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class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Bulletin {</w:t>
      </w:r>
    </w:p>
    <w:p w:rsidR="00840E90" w:rsidRDefault="00840E90" w:rsidP="008C4EE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private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Long </w:t>
      </w:r>
      <w:r>
        <w:rPr>
          <w:rFonts w:ascii="Courier New" w:hAnsi="Courier New" w:cs="Courier New"/>
          <w:color w:val="0000C0"/>
          <w:kern w:val="0"/>
          <w:sz w:val="28"/>
          <w:szCs w:val="28"/>
        </w:rPr>
        <w:t>id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;</w:t>
      </w:r>
    </w:p>
    <w:p w:rsidR="00840E90" w:rsidRDefault="00840E90" w:rsidP="008C4EE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private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Long </w:t>
      </w:r>
      <w:r>
        <w:rPr>
          <w:rFonts w:ascii="Courier New" w:hAnsi="Courier New" w:cs="Courier New"/>
          <w:color w:val="0000C0"/>
          <w:kern w:val="0"/>
          <w:sz w:val="28"/>
          <w:szCs w:val="28"/>
        </w:rPr>
        <w:t>staffId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;</w:t>
      </w:r>
    </w:p>
    <w:p w:rsidR="00840E90" w:rsidRDefault="00840E90" w:rsidP="008C4EE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private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8"/>
          <w:szCs w:val="28"/>
        </w:rPr>
        <w:t>title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;</w:t>
      </w:r>
    </w:p>
    <w:p w:rsidR="00840E90" w:rsidRDefault="00840E90" w:rsidP="008C4EE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private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Timestamp </w:t>
      </w:r>
      <w:r>
        <w:rPr>
          <w:rFonts w:ascii="Courier New" w:hAnsi="Courier New" w:cs="Courier New"/>
          <w:color w:val="0000C0"/>
          <w:kern w:val="0"/>
          <w:sz w:val="28"/>
          <w:szCs w:val="28"/>
        </w:rPr>
        <w:t>date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;</w:t>
      </w:r>
    </w:p>
    <w:p w:rsidR="00840E90" w:rsidRDefault="00840E90" w:rsidP="008C4EE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private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8"/>
          <w:szCs w:val="28"/>
        </w:rPr>
        <w:t>content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;</w:t>
      </w:r>
    </w:p>
    <w:p w:rsidR="00840E90" w:rsidRDefault="00840E90" w:rsidP="008C4EE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private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Integer </w:t>
      </w:r>
      <w:r>
        <w:rPr>
          <w:rFonts w:ascii="Courier New" w:hAnsi="Courier New" w:cs="Courier New"/>
          <w:color w:val="0000C0"/>
          <w:kern w:val="0"/>
          <w:sz w:val="28"/>
          <w:szCs w:val="28"/>
        </w:rPr>
        <w:t>flag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;</w:t>
      </w:r>
    </w:p>
    <w:p w:rsidR="00840E90" w:rsidRDefault="00840E90" w:rsidP="008C4EE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</w:p>
    <w:p w:rsidR="00840E90" w:rsidRDefault="00840E90" w:rsidP="008C4EE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8"/>
          <w:szCs w:val="28"/>
        </w:rPr>
      </w:pPr>
    </w:p>
    <w:p w:rsidR="00840E90" w:rsidRDefault="00840E90" w:rsidP="008C4EE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class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Citizen {</w:t>
      </w:r>
    </w:p>
    <w:p w:rsidR="00840E90" w:rsidRDefault="00840E90" w:rsidP="008C4EE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private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8"/>
          <w:szCs w:val="28"/>
        </w:rPr>
        <w:t>telephoneNumber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;</w:t>
      </w:r>
    </w:p>
    <w:p w:rsidR="00840E90" w:rsidRDefault="00840E90" w:rsidP="008C4EE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private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8"/>
          <w:szCs w:val="28"/>
        </w:rPr>
        <w:t>name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;</w:t>
      </w:r>
    </w:p>
    <w:p w:rsidR="00840E90" w:rsidRDefault="00840E90" w:rsidP="008C4EE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private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Integer </w:t>
      </w:r>
      <w:r>
        <w:rPr>
          <w:rFonts w:ascii="Courier New" w:hAnsi="Courier New" w:cs="Courier New"/>
          <w:color w:val="0000C0"/>
          <w:kern w:val="0"/>
          <w:sz w:val="28"/>
          <w:szCs w:val="28"/>
        </w:rPr>
        <w:t>state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;</w:t>
      </w:r>
    </w:p>
    <w:p w:rsidR="00840E90" w:rsidRDefault="00840E90" w:rsidP="008C4EE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private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8"/>
          <w:szCs w:val="28"/>
        </w:rPr>
        <w:t>password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;</w:t>
      </w:r>
    </w:p>
    <w:p w:rsidR="00840E90" w:rsidRDefault="00840E90" w:rsidP="008C4EE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private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8"/>
          <w:szCs w:val="28"/>
        </w:rPr>
        <w:t>salt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;</w:t>
      </w:r>
    </w:p>
    <w:p w:rsidR="00840E90" w:rsidRDefault="00840E90" w:rsidP="008C4EE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private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Integer </w:t>
      </w:r>
      <w:r>
        <w:rPr>
          <w:rFonts w:ascii="Courier New" w:hAnsi="Courier New" w:cs="Courier New"/>
          <w:color w:val="0000C0"/>
          <w:kern w:val="0"/>
          <w:sz w:val="28"/>
          <w:szCs w:val="28"/>
        </w:rPr>
        <w:t>integral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;</w:t>
      </w:r>
    </w:p>
    <w:p w:rsidR="00840E90" w:rsidRDefault="00840E90" w:rsidP="008C4EE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private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Integer </w:t>
      </w:r>
      <w:r>
        <w:rPr>
          <w:rFonts w:ascii="Courier New" w:hAnsi="Courier New" w:cs="Courier New"/>
          <w:color w:val="0000C0"/>
          <w:kern w:val="0"/>
          <w:sz w:val="28"/>
          <w:szCs w:val="28"/>
        </w:rPr>
        <w:t>flag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;</w:t>
      </w:r>
    </w:p>
    <w:p w:rsidR="00840E90" w:rsidRDefault="00840E90" w:rsidP="008C4EE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</w:p>
    <w:p w:rsidR="00840E90" w:rsidRDefault="00840E90" w:rsidP="008C4EE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8"/>
          <w:szCs w:val="28"/>
        </w:rPr>
      </w:pPr>
    </w:p>
    <w:p w:rsidR="00840E90" w:rsidRDefault="00840E90" w:rsidP="008C4EE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class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departmentRelationship {</w:t>
      </w:r>
    </w:p>
    <w:p w:rsidR="00840E90" w:rsidRDefault="00840E90" w:rsidP="008C4EE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private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8"/>
          <w:szCs w:val="28"/>
        </w:rPr>
        <w:t>parentDepartmentId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;</w:t>
      </w:r>
    </w:p>
    <w:p w:rsidR="00840E90" w:rsidRDefault="00840E90" w:rsidP="008C4EE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private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8"/>
          <w:szCs w:val="28"/>
        </w:rPr>
        <w:t>childrenDepartmentId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;</w:t>
      </w:r>
    </w:p>
    <w:p w:rsidR="00840E90" w:rsidRDefault="00840E90" w:rsidP="008C4EE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private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int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>
        <w:rPr>
          <w:rFonts w:ascii="Courier New" w:hAnsi="Courier New" w:cs="Courier New"/>
          <w:color w:val="0000C0"/>
          <w:kern w:val="0"/>
          <w:sz w:val="28"/>
          <w:szCs w:val="28"/>
        </w:rPr>
        <w:t>flag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;</w:t>
      </w:r>
    </w:p>
    <w:p w:rsidR="00840E90" w:rsidRDefault="00840E90" w:rsidP="008C4EE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8"/>
          <w:szCs w:val="28"/>
        </w:rPr>
      </w:pPr>
    </w:p>
    <w:p w:rsidR="00840E90" w:rsidRDefault="00840E90" w:rsidP="008C4EE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class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SceneSituation {</w:t>
      </w:r>
    </w:p>
    <w:p w:rsidR="00840E90" w:rsidRDefault="00840E90" w:rsidP="008C4EE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  </w:t>
      </w:r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private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Long </w:t>
      </w:r>
      <w:r>
        <w:rPr>
          <w:rFonts w:ascii="Courier New" w:hAnsi="Courier New" w:cs="Courier New"/>
          <w:color w:val="0000C0"/>
          <w:kern w:val="0"/>
          <w:sz w:val="28"/>
          <w:szCs w:val="28"/>
        </w:rPr>
        <w:t>id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;</w:t>
      </w:r>
    </w:p>
    <w:p w:rsidR="00840E90" w:rsidRDefault="00840E90" w:rsidP="008C4EE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  </w:t>
      </w:r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private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Long </w:t>
      </w:r>
      <w:r>
        <w:rPr>
          <w:rFonts w:ascii="Courier New" w:hAnsi="Courier New" w:cs="Courier New"/>
          <w:color w:val="0000C0"/>
          <w:kern w:val="0"/>
          <w:sz w:val="28"/>
          <w:szCs w:val="28"/>
        </w:rPr>
        <w:t>troubleId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;</w:t>
      </w:r>
    </w:p>
    <w:p w:rsidR="00840E90" w:rsidRDefault="00840E90" w:rsidP="008C4EE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  </w:t>
      </w:r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private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Long </w:t>
      </w:r>
      <w:r>
        <w:rPr>
          <w:rFonts w:ascii="Courier New" w:hAnsi="Courier New" w:cs="Courier New"/>
          <w:color w:val="0000C0"/>
          <w:kern w:val="0"/>
          <w:sz w:val="28"/>
          <w:szCs w:val="28"/>
        </w:rPr>
        <w:t>staffId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;</w:t>
      </w:r>
    </w:p>
    <w:p w:rsidR="00840E90" w:rsidRDefault="00840E90" w:rsidP="008C4EE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  </w:t>
      </w:r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private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Long </w:t>
      </w:r>
      <w:r>
        <w:rPr>
          <w:rFonts w:ascii="Courier New" w:hAnsi="Courier New" w:cs="Courier New"/>
          <w:color w:val="0000C0"/>
          <w:kern w:val="0"/>
          <w:sz w:val="28"/>
          <w:szCs w:val="28"/>
        </w:rPr>
        <w:t>staffDepartmentId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;</w:t>
      </w:r>
    </w:p>
    <w:p w:rsidR="00840E90" w:rsidRDefault="00840E90" w:rsidP="008C4EE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  </w:t>
      </w:r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private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Integer </w:t>
      </w:r>
      <w:r>
        <w:rPr>
          <w:rFonts w:ascii="Courier New" w:hAnsi="Courier New" w:cs="Courier New"/>
          <w:color w:val="0000C0"/>
          <w:kern w:val="0"/>
          <w:sz w:val="28"/>
          <w:szCs w:val="28"/>
        </w:rPr>
        <w:t>type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;</w:t>
      </w:r>
    </w:p>
    <w:p w:rsidR="00840E90" w:rsidRDefault="00840E90" w:rsidP="008C4EE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  </w:t>
      </w:r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private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8"/>
          <w:szCs w:val="28"/>
        </w:rPr>
        <w:t>description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;</w:t>
      </w:r>
    </w:p>
    <w:p w:rsidR="00840E90" w:rsidRDefault="00840E90" w:rsidP="008C4EE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  </w:t>
      </w:r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private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8"/>
          <w:szCs w:val="28"/>
        </w:rPr>
        <w:t>address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;</w:t>
      </w:r>
    </w:p>
    <w:p w:rsidR="00840E90" w:rsidRDefault="00840E90" w:rsidP="008C4EE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  </w:t>
      </w:r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private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Timestamp </w:t>
      </w:r>
      <w:r>
        <w:rPr>
          <w:rFonts w:ascii="Courier New" w:hAnsi="Courier New" w:cs="Courier New"/>
          <w:color w:val="0000C0"/>
          <w:kern w:val="0"/>
          <w:sz w:val="28"/>
          <w:szCs w:val="28"/>
        </w:rPr>
        <w:t>date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;</w:t>
      </w:r>
    </w:p>
    <w:p w:rsidR="00840E90" w:rsidRDefault="00840E90" w:rsidP="008C4EE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  </w:t>
      </w:r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private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Integer  </w:t>
      </w:r>
      <w:r>
        <w:rPr>
          <w:rFonts w:ascii="Courier New" w:hAnsi="Courier New" w:cs="Courier New"/>
          <w:color w:val="0000C0"/>
          <w:kern w:val="0"/>
          <w:sz w:val="28"/>
          <w:szCs w:val="28"/>
        </w:rPr>
        <w:t>flag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;</w:t>
      </w:r>
    </w:p>
    <w:p w:rsidR="00840E90" w:rsidRDefault="00840E90" w:rsidP="008C4EE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8"/>
          <w:szCs w:val="28"/>
        </w:rPr>
      </w:pPr>
    </w:p>
    <w:p w:rsidR="00840E90" w:rsidRDefault="00840E90" w:rsidP="008C4EE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class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Survey {</w:t>
      </w:r>
    </w:p>
    <w:p w:rsidR="00840E90" w:rsidRDefault="00840E90" w:rsidP="008C4EE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private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8"/>
          <w:szCs w:val="28"/>
        </w:rPr>
        <w:t>id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;</w:t>
      </w:r>
    </w:p>
    <w:p w:rsidR="00840E90" w:rsidRDefault="00840E90" w:rsidP="008C4EE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private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8"/>
          <w:szCs w:val="28"/>
        </w:rPr>
        <w:t>troubleId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;</w:t>
      </w:r>
    </w:p>
    <w:p w:rsidR="00840E90" w:rsidRDefault="00840E90" w:rsidP="008C4EE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private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>
        <w:rPr>
          <w:rFonts w:ascii="Courier New" w:hAnsi="Courier New" w:cs="Courier New"/>
          <w:color w:val="000000"/>
          <w:kern w:val="0"/>
          <w:sz w:val="28"/>
          <w:szCs w:val="28"/>
          <w:u w:val="single"/>
        </w:rPr>
        <w:t>String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>
        <w:rPr>
          <w:rFonts w:ascii="Courier New" w:hAnsi="Courier New" w:cs="Courier New"/>
          <w:color w:val="0000C0"/>
          <w:kern w:val="0"/>
          <w:sz w:val="28"/>
          <w:szCs w:val="28"/>
        </w:rPr>
        <w:t>description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;</w:t>
      </w:r>
    </w:p>
    <w:p w:rsidR="00840E90" w:rsidRDefault="00840E90" w:rsidP="008C4EE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private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8"/>
          <w:szCs w:val="28"/>
        </w:rPr>
        <w:t>address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;</w:t>
      </w:r>
    </w:p>
    <w:p w:rsidR="00840E90" w:rsidRDefault="00840E90" w:rsidP="008C4EE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private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Date </w:t>
      </w:r>
      <w:r>
        <w:rPr>
          <w:rFonts w:ascii="Courier New" w:hAnsi="Courier New" w:cs="Courier New"/>
          <w:color w:val="0000C0"/>
          <w:kern w:val="0"/>
          <w:sz w:val="28"/>
          <w:szCs w:val="28"/>
        </w:rPr>
        <w:t>date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;</w:t>
      </w:r>
    </w:p>
    <w:p w:rsidR="00840E90" w:rsidRDefault="00840E90" w:rsidP="008C4EE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private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8"/>
          <w:szCs w:val="28"/>
        </w:rPr>
        <w:t>picture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;</w:t>
      </w:r>
    </w:p>
    <w:p w:rsidR="00840E90" w:rsidRDefault="00840E90" w:rsidP="008C4EE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private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int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>
        <w:rPr>
          <w:rFonts w:ascii="Courier New" w:hAnsi="Courier New" w:cs="Courier New"/>
          <w:color w:val="0000C0"/>
          <w:kern w:val="0"/>
          <w:sz w:val="28"/>
          <w:szCs w:val="28"/>
        </w:rPr>
        <w:t>flag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;</w:t>
      </w:r>
    </w:p>
    <w:p w:rsidR="00840E90" w:rsidRDefault="00840E90" w:rsidP="008C4EE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8"/>
          <w:szCs w:val="28"/>
        </w:rPr>
      </w:pPr>
    </w:p>
    <w:p w:rsidR="00840E90" w:rsidRDefault="00840E90" w:rsidP="008C4EE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class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Trouble {</w:t>
      </w:r>
    </w:p>
    <w:p w:rsidR="00840E90" w:rsidRDefault="00840E90" w:rsidP="008C4EE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private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Long </w:t>
      </w:r>
      <w:r>
        <w:rPr>
          <w:rFonts w:ascii="Courier New" w:hAnsi="Courier New" w:cs="Courier New"/>
          <w:color w:val="0000C0"/>
          <w:kern w:val="0"/>
          <w:sz w:val="28"/>
          <w:szCs w:val="28"/>
        </w:rPr>
        <w:t>id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;</w:t>
      </w:r>
    </w:p>
    <w:p w:rsidR="00840E90" w:rsidRDefault="00840E90" w:rsidP="008C4EE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private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8"/>
          <w:szCs w:val="28"/>
        </w:rPr>
        <w:t>reportCitizenTelephoneNumber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;</w:t>
      </w:r>
    </w:p>
    <w:p w:rsidR="00840E90" w:rsidRDefault="00840E90" w:rsidP="008C4EE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private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Long </w:t>
      </w:r>
      <w:r>
        <w:rPr>
          <w:rFonts w:ascii="Courier New" w:hAnsi="Courier New" w:cs="Courier New"/>
          <w:color w:val="0000C0"/>
          <w:kern w:val="0"/>
          <w:sz w:val="28"/>
          <w:szCs w:val="28"/>
        </w:rPr>
        <w:t>reportStaffId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;</w:t>
      </w:r>
    </w:p>
    <w:p w:rsidR="00840E90" w:rsidRDefault="00840E90" w:rsidP="008C4EE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private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Long </w:t>
      </w:r>
      <w:r>
        <w:rPr>
          <w:rFonts w:ascii="Courier New" w:hAnsi="Courier New" w:cs="Courier New"/>
          <w:color w:val="0000C0"/>
          <w:kern w:val="0"/>
          <w:sz w:val="28"/>
          <w:szCs w:val="28"/>
        </w:rPr>
        <w:t>reportDepartmentId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;</w:t>
      </w:r>
    </w:p>
    <w:p w:rsidR="00840E90" w:rsidRDefault="00840E90" w:rsidP="008C4EE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private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Long </w:t>
      </w:r>
      <w:r>
        <w:rPr>
          <w:rFonts w:ascii="Courier New" w:hAnsi="Courier New" w:cs="Courier New"/>
          <w:color w:val="0000C0"/>
          <w:kern w:val="0"/>
          <w:sz w:val="28"/>
          <w:szCs w:val="28"/>
        </w:rPr>
        <w:t>stayDepartmentId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;</w:t>
      </w:r>
    </w:p>
    <w:p w:rsidR="00840E90" w:rsidRDefault="00840E90" w:rsidP="008C4EE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private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Long </w:t>
      </w:r>
      <w:r>
        <w:rPr>
          <w:rFonts w:ascii="Courier New" w:hAnsi="Courier New" w:cs="Courier New"/>
          <w:color w:val="0000C0"/>
          <w:kern w:val="0"/>
          <w:sz w:val="28"/>
          <w:szCs w:val="28"/>
        </w:rPr>
        <w:t>disposeStaffId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;</w:t>
      </w:r>
    </w:p>
    <w:p w:rsidR="00840E90" w:rsidRDefault="00840E90" w:rsidP="008C4EE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private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8"/>
          <w:szCs w:val="28"/>
        </w:rPr>
        <w:t>sceneDescription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;</w:t>
      </w:r>
    </w:p>
    <w:p w:rsidR="00840E90" w:rsidRDefault="00840E90" w:rsidP="008C4EE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private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8"/>
          <w:szCs w:val="28"/>
        </w:rPr>
        <w:t>sceneAddress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;</w:t>
      </w:r>
    </w:p>
    <w:p w:rsidR="00840E90" w:rsidRDefault="00840E90" w:rsidP="008C4EE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private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Timestamp </w:t>
      </w:r>
      <w:r>
        <w:rPr>
          <w:rFonts w:ascii="Courier New" w:hAnsi="Courier New" w:cs="Courier New"/>
          <w:color w:val="0000C0"/>
          <w:kern w:val="0"/>
          <w:sz w:val="28"/>
          <w:szCs w:val="28"/>
        </w:rPr>
        <w:t>reportDatetime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;</w:t>
      </w:r>
    </w:p>
    <w:p w:rsidR="00840E90" w:rsidRDefault="00840E90" w:rsidP="008C4EE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private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Integer </w:t>
      </w:r>
      <w:r>
        <w:rPr>
          <w:rFonts w:ascii="Courier New" w:hAnsi="Courier New" w:cs="Courier New"/>
          <w:color w:val="0000C0"/>
          <w:kern w:val="0"/>
          <w:sz w:val="28"/>
          <w:szCs w:val="28"/>
        </w:rPr>
        <w:t>processState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;</w:t>
      </w:r>
    </w:p>
    <w:p w:rsidR="00840E90" w:rsidRDefault="00840E90" w:rsidP="008C4EE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private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Integer </w:t>
      </w:r>
      <w:r>
        <w:rPr>
          <w:rFonts w:ascii="Courier New" w:hAnsi="Courier New" w:cs="Courier New"/>
          <w:color w:val="000000"/>
          <w:kern w:val="0"/>
          <w:sz w:val="28"/>
          <w:szCs w:val="28"/>
          <w:u w:val="single"/>
        </w:rPr>
        <w:t>urgencyLevel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;</w:t>
      </w:r>
    </w:p>
    <w:p w:rsidR="00840E90" w:rsidRDefault="00840E90" w:rsidP="008C4EE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private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Integer </w:t>
      </w:r>
      <w:r>
        <w:rPr>
          <w:rFonts w:ascii="Courier New" w:hAnsi="Courier New" w:cs="Courier New"/>
          <w:color w:val="0000C0"/>
          <w:kern w:val="0"/>
          <w:sz w:val="28"/>
          <w:szCs w:val="28"/>
        </w:rPr>
        <w:t>satisfactionEvaluation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;</w:t>
      </w:r>
    </w:p>
    <w:p w:rsidR="00840E90" w:rsidRDefault="00840E90" w:rsidP="008C4EE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private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Integer </w:t>
      </w:r>
      <w:r>
        <w:rPr>
          <w:rFonts w:ascii="Courier New" w:hAnsi="Courier New" w:cs="Courier New"/>
          <w:color w:val="0000C0"/>
          <w:kern w:val="0"/>
          <w:sz w:val="28"/>
          <w:szCs w:val="28"/>
        </w:rPr>
        <w:t>flag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;</w:t>
      </w:r>
    </w:p>
    <w:p w:rsidR="00840E90" w:rsidRDefault="00840E90" w:rsidP="008C4EE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8"/>
          <w:szCs w:val="28"/>
        </w:rPr>
      </w:pPr>
    </w:p>
    <w:p w:rsidR="00840E90" w:rsidRDefault="00840E90" w:rsidP="008C4EE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class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TroubleOperation {</w:t>
      </w:r>
    </w:p>
    <w:p w:rsidR="00840E90" w:rsidRDefault="00840E90" w:rsidP="008C4EE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private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Long </w:t>
      </w:r>
      <w:r>
        <w:rPr>
          <w:rFonts w:ascii="Courier New" w:hAnsi="Courier New" w:cs="Courier New"/>
          <w:color w:val="0000C0"/>
          <w:kern w:val="0"/>
          <w:sz w:val="28"/>
          <w:szCs w:val="28"/>
        </w:rPr>
        <w:t>troubleId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;</w:t>
      </w:r>
    </w:p>
    <w:p w:rsidR="00840E90" w:rsidRDefault="00840E90" w:rsidP="008C4EE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private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Long </w:t>
      </w:r>
      <w:r>
        <w:rPr>
          <w:rFonts w:ascii="Courier New" w:hAnsi="Courier New" w:cs="Courier New"/>
          <w:color w:val="0000C0"/>
          <w:kern w:val="0"/>
          <w:sz w:val="28"/>
          <w:szCs w:val="28"/>
        </w:rPr>
        <w:t>staffDepartmentId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;</w:t>
      </w:r>
    </w:p>
    <w:p w:rsidR="00840E90" w:rsidRDefault="00840E90" w:rsidP="008C4EE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private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Long </w:t>
      </w:r>
      <w:r>
        <w:rPr>
          <w:rFonts w:ascii="Courier New" w:hAnsi="Courier New" w:cs="Courier New"/>
          <w:color w:val="0000C0"/>
          <w:kern w:val="0"/>
          <w:sz w:val="28"/>
          <w:szCs w:val="28"/>
        </w:rPr>
        <w:t>staffId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;</w:t>
      </w:r>
    </w:p>
    <w:p w:rsidR="00840E90" w:rsidRDefault="00840E90" w:rsidP="008C4EE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private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>
        <w:rPr>
          <w:rFonts w:ascii="Courier New" w:hAnsi="Courier New" w:cs="Courier New"/>
          <w:color w:val="000000"/>
          <w:kern w:val="0"/>
          <w:sz w:val="28"/>
          <w:szCs w:val="28"/>
          <w:u w:val="single"/>
        </w:rPr>
        <w:t>String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>
        <w:rPr>
          <w:rFonts w:ascii="Courier New" w:hAnsi="Courier New" w:cs="Courier New"/>
          <w:color w:val="0000C0"/>
          <w:kern w:val="0"/>
          <w:sz w:val="28"/>
          <w:szCs w:val="28"/>
        </w:rPr>
        <w:t>operation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;</w:t>
      </w:r>
    </w:p>
    <w:p w:rsidR="00840E90" w:rsidRDefault="00840E90" w:rsidP="008C4EE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private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Timestamp  </w:t>
      </w:r>
      <w:r>
        <w:rPr>
          <w:rFonts w:ascii="Courier New" w:hAnsi="Courier New" w:cs="Courier New"/>
          <w:color w:val="0000C0"/>
          <w:kern w:val="0"/>
          <w:sz w:val="28"/>
          <w:szCs w:val="28"/>
        </w:rPr>
        <w:t>operationDatetime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;</w:t>
      </w:r>
    </w:p>
    <w:p w:rsidR="00840E90" w:rsidRDefault="00840E90" w:rsidP="008C4EE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private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8"/>
          <w:szCs w:val="28"/>
        </w:rPr>
        <w:t>postscript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;</w:t>
      </w:r>
    </w:p>
    <w:p w:rsidR="00840E90" w:rsidRPr="00E75CAE" w:rsidRDefault="00840E90" w:rsidP="008C4EE2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private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Integer </w:t>
      </w:r>
      <w:r>
        <w:rPr>
          <w:rFonts w:ascii="Courier New" w:hAnsi="Courier New" w:cs="Courier New"/>
          <w:color w:val="0000C0"/>
          <w:kern w:val="0"/>
          <w:sz w:val="28"/>
          <w:szCs w:val="28"/>
        </w:rPr>
        <w:t>flag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;</w:t>
      </w:r>
    </w:p>
    <w:sectPr w:rsidR="00840E90" w:rsidRPr="00E75CAE" w:rsidSect="00977E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8974BB"/>
    <w:multiLevelType w:val="multilevel"/>
    <w:tmpl w:val="328974BB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>
    <w:nsid w:val="3E8F223D"/>
    <w:multiLevelType w:val="multilevel"/>
    <w:tmpl w:val="3E8F223D"/>
    <w:lvl w:ilvl="0">
      <w:start w:val="1"/>
      <w:numFmt w:val="japaneseCounting"/>
      <w:lvlText w:val="%1．"/>
      <w:lvlJc w:val="left"/>
      <w:pPr>
        <w:ind w:left="720" w:hanging="720"/>
      </w:pPr>
      <w:rPr>
        <w:rFonts w:cs="Times New Roman"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A1183"/>
    <w:rsid w:val="00075C0B"/>
    <w:rsid w:val="00096FA0"/>
    <w:rsid w:val="000E6EB6"/>
    <w:rsid w:val="00132546"/>
    <w:rsid w:val="001706E0"/>
    <w:rsid w:val="001B64C1"/>
    <w:rsid w:val="00226E73"/>
    <w:rsid w:val="00232BED"/>
    <w:rsid w:val="002412FE"/>
    <w:rsid w:val="00255D83"/>
    <w:rsid w:val="0027566A"/>
    <w:rsid w:val="00342754"/>
    <w:rsid w:val="00356012"/>
    <w:rsid w:val="003936A5"/>
    <w:rsid w:val="003F0BE5"/>
    <w:rsid w:val="00464F4B"/>
    <w:rsid w:val="004853B5"/>
    <w:rsid w:val="00497DD0"/>
    <w:rsid w:val="004E421E"/>
    <w:rsid w:val="00574F58"/>
    <w:rsid w:val="00597BEB"/>
    <w:rsid w:val="00611624"/>
    <w:rsid w:val="0061322C"/>
    <w:rsid w:val="00673C2B"/>
    <w:rsid w:val="006A1183"/>
    <w:rsid w:val="006F1E09"/>
    <w:rsid w:val="007C1839"/>
    <w:rsid w:val="00840E90"/>
    <w:rsid w:val="00843454"/>
    <w:rsid w:val="008C4EE2"/>
    <w:rsid w:val="00941F10"/>
    <w:rsid w:val="00977E51"/>
    <w:rsid w:val="009C75B0"/>
    <w:rsid w:val="009D4488"/>
    <w:rsid w:val="00A44508"/>
    <w:rsid w:val="00AA608B"/>
    <w:rsid w:val="00AC5C00"/>
    <w:rsid w:val="00AD3EE5"/>
    <w:rsid w:val="00B22D4F"/>
    <w:rsid w:val="00B3560D"/>
    <w:rsid w:val="00BF0DE6"/>
    <w:rsid w:val="00C04B7A"/>
    <w:rsid w:val="00CC025E"/>
    <w:rsid w:val="00DA4291"/>
    <w:rsid w:val="00DF0CAC"/>
    <w:rsid w:val="00E75CAE"/>
    <w:rsid w:val="00E96B67"/>
    <w:rsid w:val="00EA5DE0"/>
    <w:rsid w:val="00EB1339"/>
    <w:rsid w:val="00EE1DC1"/>
    <w:rsid w:val="00EF3A39"/>
    <w:rsid w:val="00EF3B60"/>
    <w:rsid w:val="00FB4032"/>
    <w:rsid w:val="17744E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HTML Preformatted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7E51"/>
    <w:pPr>
      <w:widowControl w:val="0"/>
      <w:jc w:val="both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rsid w:val="00977E5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977E51"/>
    <w:rPr>
      <w:rFonts w:ascii="宋体" w:eastAsia="宋体" w:hAnsi="宋体" w:cs="宋体"/>
      <w:kern w:val="0"/>
      <w:sz w:val="24"/>
      <w:szCs w:val="24"/>
    </w:rPr>
  </w:style>
  <w:style w:type="table" w:styleId="TableGrid">
    <w:name w:val="Table Grid"/>
    <w:basedOn w:val="TableNormal"/>
    <w:uiPriority w:val="99"/>
    <w:rsid w:val="00977E51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istParagraph1">
    <w:name w:val="List Paragraph1"/>
    <w:basedOn w:val="Normal"/>
    <w:uiPriority w:val="99"/>
    <w:rsid w:val="00977E5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25</TotalTime>
  <Pages>7</Pages>
  <Words>433</Words>
  <Characters>2471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fwwer</dc:creator>
  <cp:keywords/>
  <dc:description/>
  <cp:lastModifiedBy>Windows 用户</cp:lastModifiedBy>
  <cp:revision>34</cp:revision>
  <dcterms:created xsi:type="dcterms:W3CDTF">2016-02-14T03:52:00Z</dcterms:created>
  <dcterms:modified xsi:type="dcterms:W3CDTF">2016-03-09T12:27:00Z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